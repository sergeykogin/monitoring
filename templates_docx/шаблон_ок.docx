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46005" w14:textId="77777777" w:rsidR="002C3B40" w:rsidRPr="0051649D" w:rsidRDefault="002C3B40" w:rsidP="002C3B40">
      <w:pPr>
        <w:spacing w:after="0" w:line="240" w:lineRule="auto"/>
        <w:ind w:left="5954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u w:val="single"/>
        </w:rPr>
        <w:t>ОГРАНИЧИТЕЛЬНАЯ ПОМЕТКА</w:t>
      </w:r>
    </w:p>
    <w:p w14:paraId="54DF418F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E2E1DE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FFD01A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СПРАВКА – ДОКЛАД (Бланк № ___)</w:t>
      </w:r>
    </w:p>
    <w:p w14:paraId="4DDF2FBD" w14:textId="77777777" w:rsidR="001B510C" w:rsidRDefault="001B510C" w:rsidP="001B510C">
      <w:pPr>
        <w:tabs>
          <w:tab w:val="left" w:pos="3285"/>
        </w:tabs>
        <w:spacing w:after="0" w:line="240" w:lineRule="auto"/>
        <w:ind w:firstLine="709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6374BA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rank</w:t>
      </w:r>
      <w:proofErr w:type="gramEnd"/>
      <w:r w:rsidRPr="001B510C">
        <w:rPr>
          <w:rFonts w:ascii="Times New Roman" w:hAnsi="Times New Roman"/>
          <w:sz w:val="28"/>
          <w:szCs w:val="28"/>
        </w:rPr>
        <w:t xml:space="preserve"> }</w:t>
      </w:r>
      <w:r>
        <w:rPr>
          <w:rFonts w:ascii="Times New Roman" w:hAnsi="Times New Roman"/>
          <w:sz w:val="28"/>
          <w:szCs w:val="28"/>
        </w:rPr>
        <w:t xml:space="preserve">} 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surname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 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patronymic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1B510C">
        <w:rPr>
          <w:rFonts w:ascii="Times New Roman" w:hAnsi="Times New Roman"/>
          <w:bCs/>
          <w:sz w:val="28"/>
          <w:szCs w:val="28"/>
        </w:rPr>
        <w:t xml:space="preserve">{{ 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date</w:t>
      </w:r>
      <w:r w:rsidRPr="001B510C">
        <w:rPr>
          <w:rFonts w:ascii="Times New Roman" w:hAnsi="Times New Roman"/>
          <w:bCs/>
          <w:sz w:val="28"/>
          <w:szCs w:val="28"/>
        </w:rPr>
        <w:t>_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1B510C">
        <w:rPr>
          <w:rFonts w:ascii="Times New Roman" w:hAnsi="Times New Roman"/>
          <w:bCs/>
          <w:sz w:val="28"/>
          <w:szCs w:val="28"/>
        </w:rPr>
        <w:t>_</w:t>
      </w:r>
      <w:r w:rsidRPr="001B510C">
        <w:rPr>
          <w:rFonts w:ascii="Times New Roman" w:hAnsi="Times New Roman"/>
          <w:bCs/>
          <w:sz w:val="28"/>
          <w:szCs w:val="28"/>
          <w:lang w:val="en-US"/>
        </w:rPr>
        <w:t>birth</w:t>
      </w:r>
      <w:r w:rsidRPr="001B510C">
        <w:rPr>
          <w:rFonts w:ascii="Times New Roman" w:hAnsi="Times New Roman"/>
          <w:bCs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 xml:space="preserve"> г.р., </w:t>
      </w:r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1B510C"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B510C">
        <w:rPr>
          <w:rFonts w:ascii="Times New Roman" w:hAnsi="Times New Roman"/>
          <w:sz w:val="28"/>
          <w:szCs w:val="28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1B510C">
        <w:rPr>
          <w:rFonts w:ascii="Times New Roman" w:hAnsi="Times New Roman"/>
          <w:sz w:val="28"/>
          <w:szCs w:val="28"/>
        </w:rPr>
        <w:t xml:space="preserve"> }}, {{ </w:t>
      </w:r>
      <w:r>
        <w:rPr>
          <w:rFonts w:ascii="Times New Roman" w:hAnsi="Times New Roman"/>
          <w:sz w:val="28"/>
          <w:szCs w:val="28"/>
          <w:lang w:val="en-US"/>
        </w:rPr>
        <w:t>detachment</w:t>
      </w:r>
      <w:r w:rsidRPr="001B510C"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>.</w:t>
      </w:r>
    </w:p>
    <w:p w14:paraId="125DA53A" w14:textId="72A01D5A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пересечения границы</w:t>
      </w:r>
      <w:r w:rsidR="005618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B510C">
        <w:rPr>
          <w:rFonts w:ascii="Times New Roman" w:hAnsi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arrival</w:t>
      </w:r>
      <w:proofErr w:type="gramEnd"/>
      <w:r w:rsidRPr="001B510C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date</w:t>
      </w:r>
      <w:r w:rsidRPr="001B510C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2D9862F6" w14:textId="3828A2A4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личной странице в социальной сети «</w:t>
      </w:r>
      <w:r w:rsidR="0051649D">
        <w:rPr>
          <w:rFonts w:ascii="Times New Roman" w:hAnsi="Times New Roman"/>
          <w:sz w:val="28"/>
          <w:szCs w:val="28"/>
        </w:rPr>
        <w:t>Одноклассники</w:t>
      </w:r>
      <w:r>
        <w:rPr>
          <w:rFonts w:ascii="Times New Roman" w:hAnsi="Times New Roman"/>
          <w:sz w:val="28"/>
          <w:szCs w:val="28"/>
        </w:rPr>
        <w:t>» опубликовал информацию, позволяющую определить его принадлежность к Вооруженным Силам Российской Федерации.</w:t>
      </w:r>
    </w:p>
    <w:p w14:paraId="4A193662" w14:textId="0FE7771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Последнее посещение </w:t>
      </w:r>
      <w:r w:rsidR="000B130F">
        <w:rPr>
          <w:rFonts w:ascii="Times New Roman" w:hAnsi="Times New Roman"/>
          <w:sz w:val="28"/>
          <w:szCs w:val="28"/>
        </w:rPr>
        <w:t>социальной сети «Одноклассники»</w:t>
      </w:r>
      <w:r w:rsidR="005167A9">
        <w:rPr>
          <w:rFonts w:ascii="Times New Roman" w:hAnsi="Times New Roman"/>
          <w:sz w:val="28"/>
          <w:szCs w:val="28"/>
        </w:rPr>
        <w:t>:</w:t>
      </w:r>
      <w:r w:rsidR="00310A7C" w:rsidRPr="00310A7C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DC26C8">
        <w:rPr>
          <w:rFonts w:ascii="Times New Roman" w:hAnsi="Times New Roman"/>
          <w:b/>
          <w:bCs/>
          <w:sz w:val="28"/>
          <w:szCs w:val="28"/>
        </w:rPr>
        <w:t xml:space="preserve">{{ 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date</w:t>
      </w:r>
      <w:proofErr w:type="gramEnd"/>
      <w:r w:rsidR="00DC26C8" w:rsidRPr="00DC26C8">
        <w:rPr>
          <w:rFonts w:ascii="Times New Roman" w:hAnsi="Times New Roman"/>
          <w:b/>
          <w:bCs/>
          <w:sz w:val="28"/>
          <w:szCs w:val="28"/>
        </w:rPr>
        <w:t>_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of</w:t>
      </w:r>
      <w:r w:rsidR="00DC26C8" w:rsidRPr="00DC26C8">
        <w:rPr>
          <w:rFonts w:ascii="Times New Roman" w:hAnsi="Times New Roman"/>
          <w:b/>
          <w:bCs/>
          <w:sz w:val="28"/>
          <w:szCs w:val="28"/>
        </w:rPr>
        <w:t>_</w:t>
      </w:r>
      <w:r w:rsidR="00DC26C8">
        <w:rPr>
          <w:rFonts w:ascii="Times New Roman" w:hAnsi="Times New Roman"/>
          <w:b/>
          <w:bCs/>
          <w:sz w:val="28"/>
          <w:szCs w:val="28"/>
          <w:lang w:val="en-US"/>
        </w:rPr>
        <w:t>visit</w:t>
      </w:r>
      <w:r w:rsidRPr="00DC26C8">
        <w:rPr>
          <w:rFonts w:ascii="Times New Roman" w:hAnsi="Times New Roman"/>
          <w:b/>
          <w:bCs/>
          <w:sz w:val="28"/>
          <w:szCs w:val="28"/>
        </w:rPr>
        <w:t xml:space="preserve"> }}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44481E39" w14:textId="6C6E1736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84E30">
        <w:rPr>
          <w:rFonts w:ascii="Times New Roman" w:hAnsi="Times New Roman"/>
          <w:i/>
          <w:iCs/>
          <w:sz w:val="28"/>
          <w:szCs w:val="28"/>
        </w:rPr>
        <w:t>Справочно</w:t>
      </w:r>
      <w:proofErr w:type="spellEnd"/>
      <w:r w:rsidRPr="00A84E30">
        <w:rPr>
          <w:rFonts w:ascii="Times New Roman" w:hAnsi="Times New Roman"/>
          <w:i/>
          <w:iCs/>
          <w:sz w:val="28"/>
          <w:szCs w:val="28"/>
        </w:rPr>
        <w:t>:</w:t>
      </w:r>
      <w:r>
        <w:rPr>
          <w:rFonts w:ascii="Times New Roman" w:hAnsi="Times New Roman"/>
          <w:i/>
          <w:iCs/>
          <w:sz w:val="28"/>
          <w:szCs w:val="28"/>
        </w:rPr>
        <w:t xml:space="preserve"> в РФ проходит службу в должности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post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>_</w:t>
      </w:r>
      <w:proofErr w:type="spellStart"/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russia</w:t>
      </w:r>
      <w:proofErr w:type="spellEnd"/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A14148"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8"/>
          <w:szCs w:val="28"/>
        </w:rPr>
        <w:t xml:space="preserve">(в/ч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military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{{ </w:t>
      </w:r>
      <w:r w:rsidR="00DC26C8">
        <w:rPr>
          <w:rFonts w:ascii="Times New Roman" w:hAnsi="Times New Roman"/>
          <w:i/>
          <w:iCs/>
          <w:sz w:val="28"/>
          <w:szCs w:val="28"/>
          <w:lang w:val="en-US"/>
        </w:rPr>
        <w:t>district</w:t>
      </w:r>
      <w:r w:rsidR="00DC26C8" w:rsidRPr="00DC26C8">
        <w:rPr>
          <w:rFonts w:ascii="Times New Roman" w:hAnsi="Times New Roman"/>
          <w:i/>
          <w:iCs/>
          <w:sz w:val="28"/>
          <w:szCs w:val="28"/>
        </w:rPr>
        <w:t xml:space="preserve"> }}</w:t>
      </w:r>
      <w:r>
        <w:rPr>
          <w:rFonts w:ascii="Times New Roman" w:hAnsi="Times New Roman"/>
          <w:i/>
          <w:iCs/>
          <w:sz w:val="28"/>
          <w:szCs w:val="28"/>
        </w:rPr>
        <w:t>).</w:t>
      </w:r>
    </w:p>
    <w:p w14:paraId="1DBC5BA2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14110B" w14:textId="62A0552C" w:rsidR="001B510C" w:rsidRDefault="001B510C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EBFDE" w14:textId="77777777" w:rsidR="001B510C" w:rsidRDefault="001B510C" w:rsidP="001B5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5365F1" w14:textId="213C4277" w:rsidR="00B972F1" w:rsidRDefault="00B972F1" w:rsidP="00B972F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Личный аккаунт военнослужащего в социальной сети «Одноклассники» с информацией, позволяющей определить принадлежность</w:t>
      </w:r>
      <w:r>
        <w:rPr>
          <w:rFonts w:ascii="Times New Roman" w:hAnsi="Times New Roman"/>
          <w:sz w:val="28"/>
          <w:szCs w:val="28"/>
        </w:rPr>
        <w:br/>
        <w:t>военнослужащего к Вооруженным Силам Российской Федерации.</w:t>
      </w:r>
    </w:p>
    <w:p w14:paraId="47CB4F20" w14:textId="77777777" w:rsidR="001B510C" w:rsidRPr="00A84E30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Ссылка на страницу </w:t>
      </w:r>
      <w:r w:rsidR="00DC26C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C26C8" w:rsidRPr="00A84E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{{ </w:t>
      </w:r>
      <w:r w:rsidR="00DC26C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link</w:t>
      </w:r>
      <w:proofErr w:type="gramEnd"/>
      <w:r w:rsidR="00DC26C8" w:rsidRPr="00A84E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}}</w:t>
      </w:r>
    </w:p>
    <w:p w14:paraId="5DA75F5B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9021300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F9FEB3F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EBBAEAB" w14:textId="0F7AC53F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128B475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9FBA47" w14:textId="77777777" w:rsidR="001B510C" w:rsidRDefault="001B510C" w:rsidP="001B510C">
      <w:pPr>
        <w:spacing w:after="0" w:line="240" w:lineRule="auto"/>
        <w:jc w:val="center"/>
        <w:rPr>
          <w:rFonts w:ascii="Times New Roman" w:eastAsiaTheme="minorHAnsi" w:hAnsi="Times New Roman"/>
          <w:sz w:val="20"/>
          <w:szCs w:val="28"/>
        </w:rPr>
      </w:pPr>
    </w:p>
    <w:p w14:paraId="481B80B6" w14:textId="77777777" w:rsidR="0023607A" w:rsidRDefault="0023607A" w:rsidP="002360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Фотографии военнослужащего, позволяющие определить принадлежность к Вооруженным Силам Российской Федерации</w:t>
      </w:r>
      <w:r>
        <w:rPr>
          <w:rFonts w:ascii="Times New Roman" w:hAnsi="Times New Roman"/>
          <w:sz w:val="28"/>
          <w:szCs w:val="28"/>
        </w:rPr>
        <w:br/>
        <w:t>и опубликованные позднее 06.03.2019</w:t>
      </w:r>
    </w:p>
    <w:p w14:paraId="5980CFD9" w14:textId="6225A187" w:rsidR="00A84E30" w:rsidRDefault="0023607A" w:rsidP="0023607A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 – Информация, позволяющая определить принадлежность</w:t>
      </w:r>
      <w:r>
        <w:rPr>
          <w:rFonts w:ascii="Times New Roman" w:hAnsi="Times New Roman"/>
          <w:sz w:val="28"/>
          <w:szCs w:val="28"/>
        </w:rPr>
        <w:br/>
        <w:t>военнослужащего к Вооруженным Силам Российской Федерации</w:t>
      </w:r>
    </w:p>
    <w:p w14:paraId="3B15A792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8CA6AAC" w14:textId="77777777" w:rsidR="001B510C" w:rsidRDefault="001B510C" w:rsidP="001B510C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F70BB20" w14:textId="77777777" w:rsidR="002C3B40" w:rsidRDefault="002C3B40" w:rsidP="002C3B40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Hlk97197952"/>
      <w:r>
        <w:rPr>
          <w:rFonts w:ascii="Times New Roman" w:hAnsi="Times New Roman"/>
          <w:sz w:val="28"/>
          <w:szCs w:val="28"/>
        </w:rPr>
        <w:t>Должность</w:t>
      </w:r>
    </w:p>
    <w:p w14:paraId="72C7754B" w14:textId="77777777" w:rsidR="002C3B40" w:rsidRPr="009205CC" w:rsidRDefault="002C3B40" w:rsidP="002C3B4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Звание</w:t>
      </w:r>
    </w:p>
    <w:p w14:paraId="68EBA0B3" w14:textId="77777777" w:rsidR="002C3B40" w:rsidRDefault="002C3B40" w:rsidP="002C3B4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14:paraId="3280E6F1" w14:textId="77777777" w:rsidR="002C3B40" w:rsidRDefault="002C3B40" w:rsidP="002C3B4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/>
          <w:sz w:val="28"/>
          <w:szCs w:val="28"/>
        </w:rPr>
        <w:t xml:space="preserve">    » июля 2023 г.</w:t>
      </w:r>
    </w:p>
    <w:bookmarkEnd w:id="0"/>
    <w:p w14:paraId="056632F2" w14:textId="77777777" w:rsidR="001B510C" w:rsidRDefault="001B510C" w:rsidP="001B510C">
      <w:pPr>
        <w:spacing w:after="0" w:line="240" w:lineRule="auto"/>
        <w:rPr>
          <w:rFonts w:ascii="Times New Roman" w:hAnsi="Times New Roman"/>
          <w:sz w:val="28"/>
          <w:szCs w:val="28"/>
        </w:rPr>
        <w:sectPr w:rsidR="001B510C" w:rsidSect="00847B8C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567" w:left="1276" w:header="567" w:footer="406" w:gutter="0"/>
          <w:cols w:space="720"/>
          <w:titlePg/>
          <w:docGrid w:linePitch="299"/>
        </w:sectPr>
      </w:pPr>
    </w:p>
    <w:p w14:paraId="3CBD21FD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CDC9F7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C9E783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C3842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B2884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2365D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068C4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3F2DF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D452B3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75664E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E2B0E6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A95D6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71A0F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3A294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4E966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ECF928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1F6A8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4634E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6756E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7ED55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CAF4CB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1E049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A1C29C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B39A4A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32C487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AA38FF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59733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A4EF8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84CD06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BA62FA" w14:textId="6112A0FA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B68617" w14:textId="4F42F014" w:rsidR="009152B4" w:rsidRDefault="009152B4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01134B" w14:textId="024E10E5" w:rsidR="009152B4" w:rsidRDefault="009152B4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EAE335" w14:textId="591B1CB4" w:rsidR="009152B4" w:rsidRDefault="009152B4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291BEC" w14:textId="4420DE90" w:rsidR="009152B4" w:rsidRDefault="009152B4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070C23" w14:textId="77777777" w:rsidR="009152B4" w:rsidRDefault="009152B4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73FE25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E98570" w14:textId="77777777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B11C23" w14:textId="312DF96D" w:rsidR="001B510C" w:rsidRDefault="001B510C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C6A676" w14:textId="77777777" w:rsidR="000B130F" w:rsidRDefault="000B130F" w:rsidP="001B510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93956E" w14:textId="77777777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Отп</w:t>
      </w:r>
      <w:proofErr w:type="spellEnd"/>
      <w:r>
        <w:rPr>
          <w:rFonts w:ascii="Times New Roman" w:hAnsi="Times New Roman"/>
          <w:sz w:val="28"/>
          <w:szCs w:val="28"/>
        </w:rPr>
        <w:t>. 1 экз.</w:t>
      </w:r>
    </w:p>
    <w:p w14:paraId="23D88EEE" w14:textId="77777777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1 – в дело</w:t>
      </w:r>
    </w:p>
    <w:p w14:paraId="45EFFE80" w14:textId="77777777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Исп. и </w:t>
      </w:r>
      <w:proofErr w:type="spellStart"/>
      <w:r>
        <w:rPr>
          <w:rFonts w:ascii="Times New Roman" w:hAnsi="Times New Roman"/>
          <w:sz w:val="28"/>
          <w:szCs w:val="28"/>
        </w:rPr>
        <w:t>отп</w:t>
      </w:r>
      <w:proofErr w:type="spellEnd"/>
      <w:r>
        <w:rPr>
          <w:rFonts w:ascii="Times New Roman" w:hAnsi="Times New Roman"/>
          <w:sz w:val="28"/>
          <w:szCs w:val="28"/>
        </w:rPr>
        <w:t xml:space="preserve">. ИВАНОВ 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3035DA0" w14:textId="77777777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 13-244-99-99</w:t>
      </w:r>
    </w:p>
    <w:p w14:paraId="532B96E5" w14:textId="54FBCE8B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TIME \@ "dd.MM.yyyy"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05.09.2023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4A48ABE1" w14:textId="77777777" w:rsidR="002C3B40" w:rsidRDefault="002C3B40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МНИ № 00000</w:t>
      </w:r>
    </w:p>
    <w:p w14:paraId="60F6A4A9" w14:textId="77777777" w:rsidR="002C3B40" w:rsidRPr="003A0657" w:rsidRDefault="002C3B40" w:rsidP="002C3B40">
      <w:pPr>
        <w:spacing w:after="0" w:line="240" w:lineRule="auto"/>
        <w:jc w:val="both"/>
      </w:pPr>
    </w:p>
    <w:p w14:paraId="10EC80BE" w14:textId="720C93EB" w:rsidR="000E4696" w:rsidRPr="000B130F" w:rsidRDefault="000E4696" w:rsidP="002C3B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0E4696" w:rsidRPr="000B130F" w:rsidSect="003A19B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A4BB3" w14:textId="77777777" w:rsidR="002B3807" w:rsidRDefault="002B3807" w:rsidP="009152B4">
      <w:pPr>
        <w:spacing w:after="0" w:line="240" w:lineRule="auto"/>
      </w:pPr>
      <w:r>
        <w:separator/>
      </w:r>
    </w:p>
  </w:endnote>
  <w:endnote w:type="continuationSeparator" w:id="0">
    <w:p w14:paraId="1E2CC920" w14:textId="77777777" w:rsidR="002B3807" w:rsidRDefault="002B3807" w:rsidP="0091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806E5" w14:textId="5D0EF6CF" w:rsidR="000B130F" w:rsidRPr="000B130F" w:rsidRDefault="000B130F">
    <w:pPr>
      <w:pStyle w:val="ac"/>
      <w:rPr>
        <w:rFonts w:ascii="Times New Roman" w:hAnsi="Times New Roman"/>
        <w:sz w:val="24"/>
      </w:rPr>
    </w:pPr>
    <w:r w:rsidRPr="000B130F">
      <w:rPr>
        <w:rFonts w:ascii="Times New Roman" w:hAnsi="Times New Roman"/>
        <w:sz w:val="24"/>
      </w:rPr>
      <w:t>МНИ № 1071дсп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E8708" w14:textId="446C0A74" w:rsidR="009152B4" w:rsidRPr="009152B4" w:rsidRDefault="009152B4">
    <w:pPr>
      <w:pStyle w:val="ac"/>
      <w:rPr>
        <w:rFonts w:ascii="Times New Roman" w:hAnsi="Times New Roman"/>
        <w:sz w:val="24"/>
      </w:rPr>
    </w:pPr>
    <w:r w:rsidRPr="009152B4">
      <w:rPr>
        <w:rFonts w:ascii="Times New Roman" w:hAnsi="Times New Roman"/>
        <w:sz w:val="24"/>
      </w:rPr>
      <w:t xml:space="preserve">МНИ № </w:t>
    </w:r>
    <w:r w:rsidR="002C3B40">
      <w:rPr>
        <w:rFonts w:ascii="Times New Roman" w:hAnsi="Times New Roman"/>
        <w:sz w:val="24"/>
      </w:rPr>
      <w:t>0000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45F9E" w14:textId="77777777" w:rsidR="002B3807" w:rsidRDefault="002B3807" w:rsidP="009152B4">
      <w:pPr>
        <w:spacing w:after="0" w:line="240" w:lineRule="auto"/>
      </w:pPr>
      <w:r>
        <w:separator/>
      </w:r>
    </w:p>
  </w:footnote>
  <w:footnote w:type="continuationSeparator" w:id="0">
    <w:p w14:paraId="0AE84909" w14:textId="77777777" w:rsidR="002B3807" w:rsidRDefault="002B3807" w:rsidP="0091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089330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4E6A20A1" w14:textId="01466C2E" w:rsidR="00847B8C" w:rsidRPr="00847B8C" w:rsidRDefault="003A19BF">
        <w:pPr>
          <w:pStyle w:val="aa"/>
          <w:jc w:val="center"/>
          <w:rPr>
            <w:rFonts w:ascii="Times New Roman" w:hAnsi="Times New Roman"/>
            <w:sz w:val="24"/>
          </w:rPr>
        </w:pPr>
        <w:r>
          <w:rPr>
            <w:rFonts w:ascii="Times New Roman" w:hAnsi="Times New Roman"/>
            <w:sz w:val="24"/>
          </w:rPr>
          <w:t>2</w:t>
        </w:r>
      </w:p>
    </w:sdtContent>
  </w:sdt>
  <w:p w14:paraId="4D679D1F" w14:textId="77777777" w:rsidR="00847B8C" w:rsidRDefault="00847B8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A2DFB" w14:textId="0368DFBA" w:rsidR="0034056C" w:rsidRPr="0034056C" w:rsidRDefault="0034056C" w:rsidP="0034056C">
    <w:pPr>
      <w:pStyle w:val="aa"/>
      <w:jc w:val="center"/>
      <w:rPr>
        <w:rFonts w:ascii="Times New Roman" w:hAnsi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A5A"/>
    <w:rsid w:val="00005EBD"/>
    <w:rsid w:val="00010563"/>
    <w:rsid w:val="00010BAA"/>
    <w:rsid w:val="00020D9A"/>
    <w:rsid w:val="00083E1E"/>
    <w:rsid w:val="0009777C"/>
    <w:rsid w:val="000B130F"/>
    <w:rsid w:val="000B3F5E"/>
    <w:rsid w:val="000B4D00"/>
    <w:rsid w:val="000D2E46"/>
    <w:rsid w:val="000E4696"/>
    <w:rsid w:val="000E6E73"/>
    <w:rsid w:val="000F7D57"/>
    <w:rsid w:val="001114C3"/>
    <w:rsid w:val="00116248"/>
    <w:rsid w:val="00137434"/>
    <w:rsid w:val="00140BF5"/>
    <w:rsid w:val="0015052B"/>
    <w:rsid w:val="00166ADD"/>
    <w:rsid w:val="001B510C"/>
    <w:rsid w:val="001C7374"/>
    <w:rsid w:val="001E046D"/>
    <w:rsid w:val="002047FA"/>
    <w:rsid w:val="0023607A"/>
    <w:rsid w:val="00274D57"/>
    <w:rsid w:val="00284A89"/>
    <w:rsid w:val="002872C5"/>
    <w:rsid w:val="00293898"/>
    <w:rsid w:val="002A522F"/>
    <w:rsid w:val="002B3807"/>
    <w:rsid w:val="002B781C"/>
    <w:rsid w:val="002C1800"/>
    <w:rsid w:val="002C3B40"/>
    <w:rsid w:val="00310A7C"/>
    <w:rsid w:val="003316CA"/>
    <w:rsid w:val="0034056C"/>
    <w:rsid w:val="003446F3"/>
    <w:rsid w:val="003852EA"/>
    <w:rsid w:val="003A19BF"/>
    <w:rsid w:val="003C3C71"/>
    <w:rsid w:val="003E1E18"/>
    <w:rsid w:val="003E4F9C"/>
    <w:rsid w:val="00400BC4"/>
    <w:rsid w:val="00456C8F"/>
    <w:rsid w:val="004B01A9"/>
    <w:rsid w:val="004E63C7"/>
    <w:rsid w:val="004F2848"/>
    <w:rsid w:val="0051649D"/>
    <w:rsid w:val="005167A9"/>
    <w:rsid w:val="00526F01"/>
    <w:rsid w:val="005618B9"/>
    <w:rsid w:val="0056276B"/>
    <w:rsid w:val="005678B3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786CF5"/>
    <w:rsid w:val="00823A26"/>
    <w:rsid w:val="00847B8C"/>
    <w:rsid w:val="00851AE4"/>
    <w:rsid w:val="00860D4E"/>
    <w:rsid w:val="00874319"/>
    <w:rsid w:val="0089252B"/>
    <w:rsid w:val="008E376B"/>
    <w:rsid w:val="008E7E60"/>
    <w:rsid w:val="009076CB"/>
    <w:rsid w:val="00912181"/>
    <w:rsid w:val="009152B4"/>
    <w:rsid w:val="00917AB8"/>
    <w:rsid w:val="00924272"/>
    <w:rsid w:val="009679A8"/>
    <w:rsid w:val="009971D5"/>
    <w:rsid w:val="009B01BB"/>
    <w:rsid w:val="009F0A5A"/>
    <w:rsid w:val="00A14148"/>
    <w:rsid w:val="00A403F5"/>
    <w:rsid w:val="00A47E60"/>
    <w:rsid w:val="00A65840"/>
    <w:rsid w:val="00A76185"/>
    <w:rsid w:val="00A80FBA"/>
    <w:rsid w:val="00A84E30"/>
    <w:rsid w:val="00AA1FED"/>
    <w:rsid w:val="00B170FC"/>
    <w:rsid w:val="00B21DA4"/>
    <w:rsid w:val="00B638DD"/>
    <w:rsid w:val="00B95784"/>
    <w:rsid w:val="00B972F1"/>
    <w:rsid w:val="00BB7104"/>
    <w:rsid w:val="00BC466C"/>
    <w:rsid w:val="00C65A12"/>
    <w:rsid w:val="00C74FE2"/>
    <w:rsid w:val="00C852F2"/>
    <w:rsid w:val="00CF7776"/>
    <w:rsid w:val="00D037F6"/>
    <w:rsid w:val="00D136BD"/>
    <w:rsid w:val="00D519D7"/>
    <w:rsid w:val="00D532BB"/>
    <w:rsid w:val="00D66F69"/>
    <w:rsid w:val="00D72411"/>
    <w:rsid w:val="00D72A14"/>
    <w:rsid w:val="00DB6CF3"/>
    <w:rsid w:val="00DC26C8"/>
    <w:rsid w:val="00DD140B"/>
    <w:rsid w:val="00DF16A0"/>
    <w:rsid w:val="00E02672"/>
    <w:rsid w:val="00E128E8"/>
    <w:rsid w:val="00E16E9A"/>
    <w:rsid w:val="00E21804"/>
    <w:rsid w:val="00E552D9"/>
    <w:rsid w:val="00EB65F7"/>
    <w:rsid w:val="00EE0F01"/>
    <w:rsid w:val="00EF4C52"/>
    <w:rsid w:val="00F06337"/>
    <w:rsid w:val="00F11BAB"/>
    <w:rsid w:val="00F37DF6"/>
    <w:rsid w:val="00F41321"/>
    <w:rsid w:val="00F443FD"/>
    <w:rsid w:val="00F45ECD"/>
    <w:rsid w:val="00F46403"/>
    <w:rsid w:val="00FA00D9"/>
    <w:rsid w:val="00FA26D7"/>
    <w:rsid w:val="00FA4EB0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3A465"/>
  <w15:docId w15:val="{243EAFA0-DD76-43D3-B416-C0A25DD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510C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91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52B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1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52B4"/>
    <w:rPr>
      <w:sz w:val="22"/>
      <w:szCs w:val="22"/>
      <w:lang w:eastAsia="en-US"/>
    </w:rPr>
  </w:style>
  <w:style w:type="character" w:styleId="ae">
    <w:name w:val="Placeholder Text"/>
    <w:basedOn w:val="a0"/>
    <w:uiPriority w:val="99"/>
    <w:semiHidden/>
    <w:rsid w:val="00A14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27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sds-bpa</cp:lastModifiedBy>
  <cp:revision>41</cp:revision>
  <cp:lastPrinted>2016-11-09T08:03:00Z</cp:lastPrinted>
  <dcterms:created xsi:type="dcterms:W3CDTF">2019-02-21T08:44:00Z</dcterms:created>
  <dcterms:modified xsi:type="dcterms:W3CDTF">2023-09-05T10:05:00Z</dcterms:modified>
</cp:coreProperties>
</file>