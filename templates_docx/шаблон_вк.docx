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2747C" w14:textId="7C081979" w:rsidR="00B17E76" w:rsidRPr="0051649D" w:rsidRDefault="008668D4" w:rsidP="00B17E76">
      <w:pPr>
        <w:spacing w:after="0" w:line="240" w:lineRule="auto"/>
        <w:ind w:left="5954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u w:val="single"/>
        </w:rPr>
        <w:t>ОГРАНИЧИТЕЛЬНАЯ ПОМЕТКА</w:t>
      </w:r>
    </w:p>
    <w:p w14:paraId="54DF418F" w14:textId="024AFFB0" w:rsidR="001B510C" w:rsidRDefault="001B510C" w:rsidP="001B51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23FC1E1" w14:textId="77777777" w:rsidR="00B17E76" w:rsidRDefault="00B17E76" w:rsidP="001B51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3E2E1DE" w14:textId="77777777" w:rsidR="001B510C" w:rsidRDefault="001B510C" w:rsidP="001B51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1FFD01A" w14:textId="77777777" w:rsidR="001B510C" w:rsidRDefault="001B510C" w:rsidP="001B51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СПРАВКА – ДОКЛАД (Бланк № ___)</w:t>
      </w:r>
    </w:p>
    <w:p w14:paraId="4DDF2FBD" w14:textId="77777777" w:rsidR="001B510C" w:rsidRDefault="001B510C" w:rsidP="001B510C">
      <w:pPr>
        <w:tabs>
          <w:tab w:val="left" w:pos="3285"/>
        </w:tabs>
        <w:spacing w:after="0" w:line="240" w:lineRule="auto"/>
        <w:ind w:firstLine="709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6374BA5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1B510C">
        <w:rPr>
          <w:rFonts w:ascii="Times New Roman" w:hAnsi="Times New Roman"/>
          <w:sz w:val="28"/>
          <w:szCs w:val="28"/>
        </w:rPr>
        <w:t xml:space="preserve">{{ </w:t>
      </w:r>
      <w:r>
        <w:rPr>
          <w:rFonts w:ascii="Times New Roman" w:hAnsi="Times New Roman"/>
          <w:sz w:val="28"/>
          <w:szCs w:val="28"/>
          <w:lang w:val="en-US"/>
        </w:rPr>
        <w:t>rank</w:t>
      </w:r>
      <w:proofErr w:type="gramEnd"/>
      <w:r w:rsidRPr="001B510C">
        <w:rPr>
          <w:rFonts w:ascii="Times New Roman" w:hAnsi="Times New Roman"/>
          <w:sz w:val="28"/>
          <w:szCs w:val="28"/>
        </w:rPr>
        <w:t xml:space="preserve"> }</w:t>
      </w:r>
      <w:r>
        <w:rPr>
          <w:rFonts w:ascii="Times New Roman" w:hAnsi="Times New Roman"/>
          <w:sz w:val="28"/>
          <w:szCs w:val="28"/>
        </w:rPr>
        <w:t xml:space="preserve">} </w:t>
      </w:r>
      <w:r w:rsidRPr="001B510C">
        <w:rPr>
          <w:rFonts w:ascii="Times New Roman" w:hAnsi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surname</w:t>
      </w:r>
      <w:r w:rsidRPr="001B510C">
        <w:rPr>
          <w:rFonts w:ascii="Times New Roman" w:hAnsi="Times New Roman"/>
          <w:b/>
          <w:bCs/>
          <w:sz w:val="28"/>
          <w:szCs w:val="28"/>
        </w:rPr>
        <w:t xml:space="preserve"> }}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B510C">
        <w:rPr>
          <w:rFonts w:ascii="Times New Roman" w:hAnsi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name</w:t>
      </w:r>
      <w:r w:rsidRPr="001B510C">
        <w:rPr>
          <w:rFonts w:ascii="Times New Roman" w:hAnsi="Times New Roman"/>
          <w:b/>
          <w:bCs/>
          <w:sz w:val="28"/>
          <w:szCs w:val="28"/>
        </w:rPr>
        <w:t xml:space="preserve"> }} {{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patronymic</w:t>
      </w:r>
      <w:r w:rsidRPr="001B510C">
        <w:rPr>
          <w:rFonts w:ascii="Times New Roman" w:hAnsi="Times New Roman"/>
          <w:b/>
          <w:bCs/>
          <w:sz w:val="28"/>
          <w:szCs w:val="28"/>
        </w:rPr>
        <w:t xml:space="preserve"> }}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1B510C">
        <w:rPr>
          <w:rFonts w:ascii="Times New Roman" w:hAnsi="Times New Roman"/>
          <w:bCs/>
          <w:sz w:val="28"/>
          <w:szCs w:val="28"/>
        </w:rPr>
        <w:t xml:space="preserve">{{ </w:t>
      </w:r>
      <w:r w:rsidRPr="001B510C">
        <w:rPr>
          <w:rFonts w:ascii="Times New Roman" w:hAnsi="Times New Roman"/>
          <w:bCs/>
          <w:sz w:val="28"/>
          <w:szCs w:val="28"/>
          <w:lang w:val="en-US"/>
        </w:rPr>
        <w:t>date</w:t>
      </w:r>
      <w:r w:rsidRPr="001B510C">
        <w:rPr>
          <w:rFonts w:ascii="Times New Roman" w:hAnsi="Times New Roman"/>
          <w:bCs/>
          <w:sz w:val="28"/>
          <w:szCs w:val="28"/>
        </w:rPr>
        <w:t>_</w:t>
      </w:r>
      <w:r w:rsidRPr="001B510C">
        <w:rPr>
          <w:rFonts w:ascii="Times New Roman" w:hAnsi="Times New Roman"/>
          <w:bCs/>
          <w:sz w:val="28"/>
          <w:szCs w:val="28"/>
          <w:lang w:val="en-US"/>
        </w:rPr>
        <w:t>of</w:t>
      </w:r>
      <w:r w:rsidRPr="001B510C">
        <w:rPr>
          <w:rFonts w:ascii="Times New Roman" w:hAnsi="Times New Roman"/>
          <w:bCs/>
          <w:sz w:val="28"/>
          <w:szCs w:val="28"/>
        </w:rPr>
        <w:t>_</w:t>
      </w:r>
      <w:r w:rsidRPr="001B510C">
        <w:rPr>
          <w:rFonts w:ascii="Times New Roman" w:hAnsi="Times New Roman"/>
          <w:bCs/>
          <w:sz w:val="28"/>
          <w:szCs w:val="28"/>
          <w:lang w:val="en-US"/>
        </w:rPr>
        <w:t>birth</w:t>
      </w:r>
      <w:r w:rsidRPr="001B510C">
        <w:rPr>
          <w:rFonts w:ascii="Times New Roman" w:hAnsi="Times New Roman"/>
          <w:bCs/>
          <w:sz w:val="28"/>
          <w:szCs w:val="28"/>
        </w:rPr>
        <w:t xml:space="preserve"> }}</w:t>
      </w:r>
      <w:r>
        <w:rPr>
          <w:rFonts w:ascii="Times New Roman" w:hAnsi="Times New Roman"/>
          <w:sz w:val="28"/>
          <w:szCs w:val="28"/>
        </w:rPr>
        <w:t xml:space="preserve"> г.р., </w:t>
      </w:r>
      <w:r w:rsidRPr="001B510C">
        <w:rPr>
          <w:rFonts w:ascii="Times New Roman" w:hAnsi="Times New Roman"/>
          <w:sz w:val="28"/>
          <w:szCs w:val="28"/>
        </w:rPr>
        <w:t xml:space="preserve">{{ </w:t>
      </w:r>
      <w:r>
        <w:rPr>
          <w:rFonts w:ascii="Times New Roman" w:hAnsi="Times New Roman"/>
          <w:sz w:val="28"/>
          <w:szCs w:val="28"/>
          <w:lang w:val="en-US"/>
        </w:rPr>
        <w:t>post</w:t>
      </w:r>
      <w:r w:rsidRPr="001B510C">
        <w:rPr>
          <w:rFonts w:ascii="Times New Roman" w:hAnsi="Times New Roman"/>
          <w:sz w:val="28"/>
          <w:szCs w:val="28"/>
        </w:rPr>
        <w:t xml:space="preserve"> }}</w:t>
      </w:r>
      <w:r>
        <w:rPr>
          <w:rFonts w:ascii="Times New Roman" w:hAnsi="Times New Roman"/>
          <w:sz w:val="28"/>
          <w:szCs w:val="28"/>
        </w:rPr>
        <w:t xml:space="preserve">, </w:t>
      </w:r>
      <w:r w:rsidRPr="001B510C">
        <w:rPr>
          <w:rFonts w:ascii="Times New Roman" w:hAnsi="Times New Roman"/>
          <w:sz w:val="28"/>
          <w:szCs w:val="28"/>
        </w:rPr>
        <w:t xml:space="preserve">{{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1B510C">
        <w:rPr>
          <w:rFonts w:ascii="Times New Roman" w:hAnsi="Times New Roman"/>
          <w:sz w:val="28"/>
          <w:szCs w:val="28"/>
        </w:rPr>
        <w:t xml:space="preserve"> }}, {{ </w:t>
      </w:r>
      <w:r>
        <w:rPr>
          <w:rFonts w:ascii="Times New Roman" w:hAnsi="Times New Roman"/>
          <w:sz w:val="28"/>
          <w:szCs w:val="28"/>
          <w:lang w:val="en-US"/>
        </w:rPr>
        <w:t>detachment</w:t>
      </w:r>
      <w:r w:rsidRPr="001B510C">
        <w:rPr>
          <w:rFonts w:ascii="Times New Roman" w:hAnsi="Times New Roman"/>
          <w:sz w:val="28"/>
          <w:szCs w:val="28"/>
        </w:rPr>
        <w:t xml:space="preserve"> }}</w:t>
      </w:r>
      <w:r>
        <w:rPr>
          <w:rFonts w:ascii="Times New Roman" w:hAnsi="Times New Roman"/>
          <w:sz w:val="28"/>
          <w:szCs w:val="28"/>
        </w:rPr>
        <w:t>.</w:t>
      </w:r>
    </w:p>
    <w:p w14:paraId="125DA53A" w14:textId="6B045A3E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пересечения границы</w:t>
      </w:r>
      <w:r w:rsidR="004074EA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B510C">
        <w:rPr>
          <w:rFonts w:ascii="Times New Roman" w:hAnsi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arrival</w:t>
      </w:r>
      <w:proofErr w:type="gramEnd"/>
      <w:r w:rsidRPr="001B510C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date</w:t>
      </w:r>
      <w:r w:rsidRPr="001B510C">
        <w:rPr>
          <w:rFonts w:ascii="Times New Roman" w:hAnsi="Times New Roman"/>
          <w:b/>
          <w:bCs/>
          <w:sz w:val="28"/>
          <w:szCs w:val="28"/>
        </w:rPr>
        <w:t xml:space="preserve"> }}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2D9862F6" w14:textId="0910CCB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лич</w:t>
      </w:r>
      <w:r w:rsidR="009C75E0">
        <w:rPr>
          <w:rFonts w:ascii="Times New Roman" w:hAnsi="Times New Roman"/>
          <w:sz w:val="28"/>
          <w:szCs w:val="28"/>
        </w:rPr>
        <w:t>ной странице в социальной сети «</w:t>
      </w:r>
      <w:proofErr w:type="spellStart"/>
      <w:r w:rsidR="00E7305F">
        <w:rPr>
          <w:rFonts w:ascii="Times New Roman" w:hAnsi="Times New Roman"/>
          <w:sz w:val="28"/>
          <w:szCs w:val="28"/>
        </w:rPr>
        <w:t>В</w:t>
      </w:r>
      <w:r w:rsidR="009C75E0">
        <w:rPr>
          <w:rFonts w:ascii="Times New Roman" w:hAnsi="Times New Roman"/>
          <w:sz w:val="28"/>
          <w:szCs w:val="28"/>
        </w:rPr>
        <w:t>К</w:t>
      </w:r>
      <w:r w:rsidR="00E7305F">
        <w:rPr>
          <w:rFonts w:ascii="Times New Roman" w:hAnsi="Times New Roman"/>
          <w:sz w:val="28"/>
          <w:szCs w:val="28"/>
        </w:rPr>
        <w:t>онтакте</w:t>
      </w:r>
      <w:proofErr w:type="spellEnd"/>
      <w:r w:rsidR="009C75E0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опубликовал информацию, позволяющую определить его принадлежность к Вооруженным Силам Российской Федерации.</w:t>
      </w:r>
    </w:p>
    <w:p w14:paraId="4A193662" w14:textId="0E02E731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Последнее посещение </w:t>
      </w:r>
      <w:r w:rsidR="009C75E0">
        <w:rPr>
          <w:rFonts w:ascii="Times New Roman" w:hAnsi="Times New Roman"/>
          <w:sz w:val="28"/>
          <w:szCs w:val="28"/>
        </w:rPr>
        <w:t>социальной сети «</w:t>
      </w:r>
      <w:proofErr w:type="spellStart"/>
      <w:r w:rsidR="009C75E0">
        <w:rPr>
          <w:rFonts w:ascii="Times New Roman" w:hAnsi="Times New Roman"/>
          <w:sz w:val="28"/>
          <w:szCs w:val="28"/>
        </w:rPr>
        <w:t>ВКонтакте</w:t>
      </w:r>
      <w:proofErr w:type="spellEnd"/>
      <w:r w:rsidR="009C75E0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Pr="00DC26C8">
        <w:rPr>
          <w:rFonts w:ascii="Times New Roman" w:hAnsi="Times New Roman"/>
          <w:b/>
          <w:bCs/>
          <w:sz w:val="28"/>
          <w:szCs w:val="28"/>
        </w:rPr>
        <w:t xml:space="preserve">{{ </w:t>
      </w:r>
      <w:r w:rsidR="00DC26C8">
        <w:rPr>
          <w:rFonts w:ascii="Times New Roman" w:hAnsi="Times New Roman"/>
          <w:b/>
          <w:bCs/>
          <w:sz w:val="28"/>
          <w:szCs w:val="28"/>
          <w:lang w:val="en-US"/>
        </w:rPr>
        <w:t>date</w:t>
      </w:r>
      <w:proofErr w:type="gramEnd"/>
      <w:r w:rsidR="00DC26C8" w:rsidRPr="00DC26C8">
        <w:rPr>
          <w:rFonts w:ascii="Times New Roman" w:hAnsi="Times New Roman"/>
          <w:b/>
          <w:bCs/>
          <w:sz w:val="28"/>
          <w:szCs w:val="28"/>
        </w:rPr>
        <w:t>_</w:t>
      </w:r>
      <w:r w:rsidR="00DC26C8">
        <w:rPr>
          <w:rFonts w:ascii="Times New Roman" w:hAnsi="Times New Roman"/>
          <w:b/>
          <w:bCs/>
          <w:sz w:val="28"/>
          <w:szCs w:val="28"/>
          <w:lang w:val="en-US"/>
        </w:rPr>
        <w:t>of</w:t>
      </w:r>
      <w:r w:rsidR="00DC26C8" w:rsidRPr="00DC26C8">
        <w:rPr>
          <w:rFonts w:ascii="Times New Roman" w:hAnsi="Times New Roman"/>
          <w:b/>
          <w:bCs/>
          <w:sz w:val="28"/>
          <w:szCs w:val="28"/>
        </w:rPr>
        <w:t>_</w:t>
      </w:r>
      <w:r w:rsidR="00DC26C8">
        <w:rPr>
          <w:rFonts w:ascii="Times New Roman" w:hAnsi="Times New Roman"/>
          <w:b/>
          <w:bCs/>
          <w:sz w:val="28"/>
          <w:szCs w:val="28"/>
          <w:lang w:val="en-US"/>
        </w:rPr>
        <w:t>visit</w:t>
      </w:r>
      <w:r w:rsidRPr="00DC26C8">
        <w:rPr>
          <w:rFonts w:ascii="Times New Roman" w:hAnsi="Times New Roman"/>
          <w:b/>
          <w:bCs/>
          <w:sz w:val="28"/>
          <w:szCs w:val="28"/>
        </w:rPr>
        <w:t xml:space="preserve"> }}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44481E39" w14:textId="32FD9E65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9C75E0">
        <w:rPr>
          <w:rFonts w:ascii="Times New Roman" w:hAnsi="Times New Roman"/>
          <w:i/>
          <w:iCs/>
          <w:sz w:val="28"/>
          <w:szCs w:val="28"/>
        </w:rPr>
        <w:t>Справочно</w:t>
      </w:r>
      <w:proofErr w:type="spellEnd"/>
      <w:r w:rsidRPr="009C75E0">
        <w:rPr>
          <w:rFonts w:ascii="Times New Roman" w:hAnsi="Times New Roman"/>
          <w:i/>
          <w:iCs/>
          <w:sz w:val="28"/>
          <w:szCs w:val="28"/>
        </w:rPr>
        <w:t>:</w:t>
      </w:r>
      <w:r>
        <w:rPr>
          <w:rFonts w:ascii="Times New Roman" w:hAnsi="Times New Roman"/>
          <w:i/>
          <w:iCs/>
          <w:sz w:val="28"/>
          <w:szCs w:val="28"/>
        </w:rPr>
        <w:t xml:space="preserve"> в РФ проходит службу в должности </w:t>
      </w:r>
      <w:r w:rsidR="00DC26C8" w:rsidRPr="00DC26C8">
        <w:rPr>
          <w:rFonts w:ascii="Times New Roman" w:hAnsi="Times New Roman"/>
          <w:i/>
          <w:iCs/>
          <w:sz w:val="28"/>
          <w:szCs w:val="28"/>
        </w:rPr>
        <w:t xml:space="preserve">{{ </w:t>
      </w:r>
      <w:r w:rsidR="00DC26C8">
        <w:rPr>
          <w:rFonts w:ascii="Times New Roman" w:hAnsi="Times New Roman"/>
          <w:i/>
          <w:iCs/>
          <w:sz w:val="28"/>
          <w:szCs w:val="28"/>
          <w:lang w:val="en-US"/>
        </w:rPr>
        <w:t>post</w:t>
      </w:r>
      <w:r w:rsidR="00DC26C8" w:rsidRPr="00DC26C8">
        <w:rPr>
          <w:rFonts w:ascii="Times New Roman" w:hAnsi="Times New Roman"/>
          <w:i/>
          <w:iCs/>
          <w:sz w:val="28"/>
          <w:szCs w:val="28"/>
        </w:rPr>
        <w:t>_</w:t>
      </w:r>
      <w:proofErr w:type="spellStart"/>
      <w:r w:rsidR="00DC26C8">
        <w:rPr>
          <w:rFonts w:ascii="Times New Roman" w:hAnsi="Times New Roman"/>
          <w:i/>
          <w:iCs/>
          <w:sz w:val="28"/>
          <w:szCs w:val="28"/>
          <w:lang w:val="en-US"/>
        </w:rPr>
        <w:t>russia</w:t>
      </w:r>
      <w:proofErr w:type="spellEnd"/>
      <w:r w:rsidR="00DC26C8" w:rsidRPr="00DC26C8">
        <w:rPr>
          <w:rFonts w:ascii="Times New Roman" w:hAnsi="Times New Roman"/>
          <w:i/>
          <w:iCs/>
          <w:sz w:val="28"/>
          <w:szCs w:val="28"/>
        </w:rPr>
        <w:t xml:space="preserve"> }}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B17E76"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i/>
          <w:iCs/>
          <w:sz w:val="28"/>
          <w:szCs w:val="28"/>
        </w:rPr>
        <w:t xml:space="preserve">(в/ч </w:t>
      </w:r>
      <w:r w:rsidR="00DC26C8" w:rsidRPr="00DC26C8">
        <w:rPr>
          <w:rFonts w:ascii="Times New Roman" w:hAnsi="Times New Roman"/>
          <w:i/>
          <w:iCs/>
          <w:sz w:val="28"/>
          <w:szCs w:val="28"/>
        </w:rPr>
        <w:t xml:space="preserve">{{ </w:t>
      </w:r>
      <w:r w:rsidR="00DC26C8">
        <w:rPr>
          <w:rFonts w:ascii="Times New Roman" w:hAnsi="Times New Roman"/>
          <w:i/>
          <w:iCs/>
          <w:sz w:val="28"/>
          <w:szCs w:val="28"/>
          <w:lang w:val="en-US"/>
        </w:rPr>
        <w:t>military</w:t>
      </w:r>
      <w:r w:rsidR="00DC26C8" w:rsidRPr="00DC26C8">
        <w:rPr>
          <w:rFonts w:ascii="Times New Roman" w:hAnsi="Times New Roman"/>
          <w:i/>
          <w:iCs/>
          <w:sz w:val="28"/>
          <w:szCs w:val="28"/>
        </w:rPr>
        <w:t xml:space="preserve"> }}</w:t>
      </w:r>
      <w:r>
        <w:rPr>
          <w:rFonts w:ascii="Times New Roman" w:hAnsi="Times New Roman"/>
          <w:i/>
          <w:iCs/>
          <w:sz w:val="28"/>
          <w:szCs w:val="28"/>
        </w:rPr>
        <w:t xml:space="preserve">, </w:t>
      </w:r>
      <w:r w:rsidR="00DC26C8" w:rsidRPr="00DC26C8">
        <w:rPr>
          <w:rFonts w:ascii="Times New Roman" w:hAnsi="Times New Roman"/>
          <w:i/>
          <w:iCs/>
          <w:sz w:val="28"/>
          <w:szCs w:val="28"/>
        </w:rPr>
        <w:t xml:space="preserve">{{ </w:t>
      </w:r>
      <w:r w:rsidR="00DC26C8">
        <w:rPr>
          <w:rFonts w:ascii="Times New Roman" w:hAnsi="Times New Roman"/>
          <w:i/>
          <w:iCs/>
          <w:sz w:val="28"/>
          <w:szCs w:val="28"/>
          <w:lang w:val="en-US"/>
        </w:rPr>
        <w:t>district</w:t>
      </w:r>
      <w:r w:rsidR="00DC26C8" w:rsidRPr="00DC26C8">
        <w:rPr>
          <w:rFonts w:ascii="Times New Roman" w:hAnsi="Times New Roman"/>
          <w:i/>
          <w:iCs/>
          <w:sz w:val="28"/>
          <w:szCs w:val="28"/>
        </w:rPr>
        <w:t xml:space="preserve"> }}</w:t>
      </w:r>
      <w:r>
        <w:rPr>
          <w:rFonts w:ascii="Times New Roman" w:hAnsi="Times New Roman"/>
          <w:i/>
          <w:iCs/>
          <w:sz w:val="28"/>
          <w:szCs w:val="28"/>
        </w:rPr>
        <w:t>).</w:t>
      </w:r>
    </w:p>
    <w:p w14:paraId="1DBC5BA2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14110B" w14:textId="3182F2D2" w:rsidR="001B510C" w:rsidRDefault="001B510C" w:rsidP="001B5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DEBFDE" w14:textId="77777777" w:rsidR="001B510C" w:rsidRDefault="001B510C" w:rsidP="001B5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737E90" w14:textId="1BD6FF39" w:rsidR="001B510C" w:rsidRDefault="001B510C" w:rsidP="001B5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9C75E0">
        <w:rPr>
          <w:rFonts w:ascii="Times New Roman" w:hAnsi="Times New Roman"/>
          <w:sz w:val="28"/>
          <w:szCs w:val="28"/>
        </w:rPr>
        <w:t>унок</w:t>
      </w:r>
      <w:r>
        <w:rPr>
          <w:rFonts w:ascii="Times New Roman" w:hAnsi="Times New Roman"/>
          <w:sz w:val="28"/>
          <w:szCs w:val="28"/>
        </w:rPr>
        <w:t xml:space="preserve"> 1 – Личный аккаунт военнослужащего в </w:t>
      </w:r>
      <w:r w:rsidR="009C75E0">
        <w:rPr>
          <w:rFonts w:ascii="Times New Roman" w:hAnsi="Times New Roman"/>
          <w:sz w:val="28"/>
          <w:szCs w:val="28"/>
        </w:rPr>
        <w:t>социальной сети «</w:t>
      </w:r>
      <w:proofErr w:type="spellStart"/>
      <w:r w:rsidR="009C75E0">
        <w:rPr>
          <w:rFonts w:ascii="Times New Roman" w:hAnsi="Times New Roman"/>
          <w:sz w:val="28"/>
          <w:szCs w:val="28"/>
        </w:rPr>
        <w:t>ВКонтакте</w:t>
      </w:r>
      <w:proofErr w:type="spellEnd"/>
      <w:r w:rsidR="009C75E0">
        <w:rPr>
          <w:rFonts w:ascii="Times New Roman" w:hAnsi="Times New Roman"/>
          <w:sz w:val="28"/>
          <w:szCs w:val="28"/>
        </w:rPr>
        <w:t>»</w:t>
      </w:r>
      <w:r w:rsidR="00467C79">
        <w:rPr>
          <w:rFonts w:ascii="Times New Roman" w:hAnsi="Times New Roman"/>
          <w:sz w:val="28"/>
          <w:szCs w:val="28"/>
        </w:rPr>
        <w:br/>
        <w:t>с информацией, позволяющей определить принадлежность</w:t>
      </w:r>
      <w:r w:rsidR="001B1637">
        <w:rPr>
          <w:rFonts w:ascii="Times New Roman" w:hAnsi="Times New Roman"/>
          <w:sz w:val="28"/>
          <w:szCs w:val="28"/>
        </w:rPr>
        <w:t xml:space="preserve"> военнослужащего</w:t>
      </w:r>
      <w:r w:rsidR="001B1637">
        <w:rPr>
          <w:rFonts w:ascii="Times New Roman" w:hAnsi="Times New Roman"/>
          <w:sz w:val="28"/>
          <w:szCs w:val="28"/>
        </w:rPr>
        <w:br/>
      </w:r>
      <w:r w:rsidR="00467C79">
        <w:rPr>
          <w:rFonts w:ascii="Times New Roman" w:hAnsi="Times New Roman"/>
          <w:sz w:val="28"/>
          <w:szCs w:val="28"/>
        </w:rPr>
        <w:t>к Вооруженным Силам Российской Федерации</w:t>
      </w:r>
      <w:r>
        <w:rPr>
          <w:rFonts w:ascii="Times New Roman" w:hAnsi="Times New Roman"/>
          <w:sz w:val="28"/>
          <w:szCs w:val="28"/>
        </w:rPr>
        <w:t>.</w:t>
      </w:r>
    </w:p>
    <w:p w14:paraId="47CB4F20" w14:textId="77777777" w:rsidR="001B510C" w:rsidRPr="008C21D3" w:rsidRDefault="001B510C" w:rsidP="001B510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</w:rPr>
        <w:t>Ссылка</w:t>
      </w:r>
      <w:r w:rsidRPr="008C21D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8C21D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стран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ицу</w:t>
      </w:r>
      <w:r w:rsidRPr="008C21D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C26C8" w:rsidRPr="008C21D3">
        <w:rPr>
          <w:rFonts w:ascii="Times New Roman" w:hAnsi="Times New Roman"/>
          <w:sz w:val="28"/>
          <w:szCs w:val="28"/>
          <w:lang w:val="en-US"/>
        </w:rPr>
        <w:t>–</w:t>
      </w:r>
      <w:r w:rsidRPr="008C21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DC26C8" w:rsidRPr="008C21D3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{{ </w:t>
      </w:r>
      <w:r w:rsidR="00DC26C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link</w:t>
      </w:r>
      <w:proofErr w:type="gramEnd"/>
      <w:r w:rsidR="00DC26C8" w:rsidRPr="008C21D3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}}</w:t>
      </w:r>
    </w:p>
    <w:p w14:paraId="5DA75F5B" w14:textId="45AD10B4" w:rsidR="004074EA" w:rsidRPr="008C21D3" w:rsidRDefault="004074EA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</w:p>
    <w:p w14:paraId="1B669D2A" w14:textId="77777777" w:rsidR="004074EA" w:rsidRPr="008C21D3" w:rsidRDefault="004074EA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</w:p>
    <w:p w14:paraId="20262BDB" w14:textId="77777777" w:rsidR="004074EA" w:rsidRPr="008C21D3" w:rsidRDefault="004074EA" w:rsidP="001B510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</w:p>
    <w:p w14:paraId="144E6D0E" w14:textId="77777777" w:rsidR="008C21D3" w:rsidRPr="008C21D3" w:rsidRDefault="008C21D3" w:rsidP="008C21D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8C21D3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{% for image in images %}</w:t>
      </w:r>
    </w:p>
    <w:p w14:paraId="1FBA66B0" w14:textId="77777777" w:rsidR="008C21D3" w:rsidRPr="008C21D3" w:rsidRDefault="008C21D3" w:rsidP="008C21D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8C21D3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   {</w:t>
      </w:r>
      <w:proofErr w:type="gramStart"/>
      <w:r w:rsidRPr="008C21D3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{ image</w:t>
      </w:r>
      <w:proofErr w:type="gramEnd"/>
      <w:r w:rsidRPr="008C21D3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}}</w:t>
      </w:r>
    </w:p>
    <w:p w14:paraId="3EBBAEAB" w14:textId="4D02350B" w:rsidR="001B510C" w:rsidRDefault="008C21D3" w:rsidP="008C21D3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8C21D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{% </w:t>
      </w:r>
      <w:proofErr w:type="spellStart"/>
      <w:r w:rsidRPr="008C21D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endfor</w:t>
      </w:r>
      <w:proofErr w:type="spellEnd"/>
      <w:r w:rsidRPr="008C21D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%}</w:t>
      </w:r>
    </w:p>
    <w:p w14:paraId="519FBA47" w14:textId="77777777" w:rsidR="001B510C" w:rsidRDefault="001B510C" w:rsidP="001B510C">
      <w:pPr>
        <w:spacing w:after="0" w:line="240" w:lineRule="auto"/>
        <w:jc w:val="center"/>
        <w:rPr>
          <w:rFonts w:ascii="Times New Roman" w:eastAsiaTheme="minorHAnsi" w:hAnsi="Times New Roman"/>
          <w:sz w:val="20"/>
          <w:szCs w:val="28"/>
        </w:rPr>
      </w:pPr>
    </w:p>
    <w:p w14:paraId="77BA2475" w14:textId="0FB0C39D" w:rsidR="001B510C" w:rsidRDefault="009C75E0" w:rsidP="001B5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1B510C">
        <w:rPr>
          <w:rFonts w:ascii="Times New Roman" w:hAnsi="Times New Roman"/>
          <w:sz w:val="28"/>
          <w:szCs w:val="28"/>
        </w:rPr>
        <w:t xml:space="preserve"> 2 – Фотографии военнослужащего, позволяющие определить принадлежность к Вооруженным Силам Российской Федерации</w:t>
      </w:r>
      <w:r w:rsidR="00CA275A">
        <w:rPr>
          <w:rFonts w:ascii="Times New Roman" w:hAnsi="Times New Roman"/>
          <w:sz w:val="28"/>
          <w:szCs w:val="28"/>
        </w:rPr>
        <w:br/>
        <w:t>и опубликованные позднее 06.03.2019</w:t>
      </w:r>
    </w:p>
    <w:p w14:paraId="18ABE8E8" w14:textId="0F564984" w:rsidR="00A648ED" w:rsidRDefault="00A648ED" w:rsidP="001B510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 – Информация, позволяющая определить принадлежность</w:t>
      </w:r>
      <w:r>
        <w:rPr>
          <w:rFonts w:ascii="Times New Roman" w:hAnsi="Times New Roman"/>
          <w:sz w:val="28"/>
          <w:szCs w:val="28"/>
        </w:rPr>
        <w:br/>
      </w:r>
      <w:r w:rsidR="00071F3C">
        <w:rPr>
          <w:rFonts w:ascii="Times New Roman" w:hAnsi="Times New Roman"/>
          <w:sz w:val="28"/>
          <w:szCs w:val="28"/>
        </w:rPr>
        <w:t xml:space="preserve">военнослужащего </w:t>
      </w:r>
      <w:r>
        <w:rPr>
          <w:rFonts w:ascii="Times New Roman" w:hAnsi="Times New Roman"/>
          <w:sz w:val="28"/>
          <w:szCs w:val="28"/>
        </w:rPr>
        <w:t>к Вооруженным Силам Российской Федерации</w:t>
      </w:r>
    </w:p>
    <w:p w14:paraId="3B15A792" w14:textId="77777777" w:rsidR="001B510C" w:rsidRDefault="001B510C" w:rsidP="001B510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8CA6AAC" w14:textId="77777777" w:rsidR="001B510C" w:rsidRDefault="001B510C" w:rsidP="001B510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9400DF9" w14:textId="7547AD3D" w:rsidR="001B510C" w:rsidRDefault="008668D4" w:rsidP="001B510C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1" w:name="_Hlk97197952"/>
      <w:r>
        <w:rPr>
          <w:rFonts w:ascii="Times New Roman" w:hAnsi="Times New Roman"/>
          <w:sz w:val="28"/>
          <w:szCs w:val="28"/>
        </w:rPr>
        <w:t>Должность</w:t>
      </w:r>
    </w:p>
    <w:p w14:paraId="6964DA01" w14:textId="2DAFF51F" w:rsidR="001B510C" w:rsidRPr="009205CC" w:rsidRDefault="008668D4" w:rsidP="001B510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Звание</w:t>
      </w:r>
    </w:p>
    <w:p w14:paraId="5D0C3C51" w14:textId="72A5A588" w:rsidR="001B510C" w:rsidRDefault="008668D4" w:rsidP="001B510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</w:t>
      </w:r>
    </w:p>
    <w:p w14:paraId="3972D51B" w14:textId="526BD6E2" w:rsidR="001B510C" w:rsidRDefault="001B510C" w:rsidP="001B510C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«  </w:t>
      </w:r>
      <w:proofErr w:type="gramEnd"/>
      <w:r>
        <w:rPr>
          <w:rFonts w:ascii="Times New Roman" w:hAnsi="Times New Roman"/>
          <w:sz w:val="28"/>
          <w:szCs w:val="28"/>
        </w:rPr>
        <w:t xml:space="preserve">  </w:t>
      </w:r>
      <w:r w:rsidR="009C75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» </w:t>
      </w:r>
      <w:r w:rsidR="00230FBF">
        <w:rPr>
          <w:rFonts w:ascii="Times New Roman" w:hAnsi="Times New Roman"/>
          <w:sz w:val="28"/>
          <w:szCs w:val="28"/>
        </w:rPr>
        <w:t>ию</w:t>
      </w:r>
      <w:r w:rsidR="00A44838">
        <w:rPr>
          <w:rFonts w:ascii="Times New Roman" w:hAnsi="Times New Roman"/>
          <w:sz w:val="28"/>
          <w:szCs w:val="28"/>
        </w:rPr>
        <w:t>л</w:t>
      </w:r>
      <w:r w:rsidR="00230FBF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202</w:t>
      </w:r>
      <w:r w:rsidR="00DB5413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г.</w:t>
      </w:r>
    </w:p>
    <w:bookmarkEnd w:id="1"/>
    <w:p w14:paraId="056632F2" w14:textId="77777777" w:rsidR="001B510C" w:rsidRDefault="001B510C" w:rsidP="001B510C">
      <w:pPr>
        <w:spacing w:after="0" w:line="240" w:lineRule="auto"/>
        <w:rPr>
          <w:rFonts w:ascii="Times New Roman" w:hAnsi="Times New Roman"/>
          <w:sz w:val="28"/>
          <w:szCs w:val="28"/>
        </w:rPr>
        <w:sectPr w:rsidR="001B510C" w:rsidSect="004074E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134" w:right="851" w:bottom="567" w:left="1276" w:header="1088" w:footer="406" w:gutter="0"/>
          <w:cols w:space="720"/>
          <w:titlePg/>
          <w:docGrid w:linePitch="299"/>
        </w:sectPr>
      </w:pPr>
    </w:p>
    <w:p w14:paraId="3CBD21FD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CDC9F7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C9E783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C3842E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B2884A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2365D5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068C40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3F2DFE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D452B3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75664E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E2B0E6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A95D6A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71A0FF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3A2948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4E9668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ECF928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1F6A85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4634E0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6756EF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7ED555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CAF4CB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B1E0490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A1C29C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DB39A4A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32C487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CAA38FF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597330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A4EF80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84CD06" w14:textId="2F93843F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081C7C4" w14:textId="184D3DFA" w:rsidR="00B17E76" w:rsidRDefault="00B17E76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ABA62FA" w14:textId="37D6CC41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666BA32" w14:textId="77777777" w:rsidR="00B17E76" w:rsidRDefault="00B17E76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73FE25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D854E09" w14:textId="07DE9CD6" w:rsidR="00B17E76" w:rsidRDefault="00B17E76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23376FE" w14:textId="0B68B00E" w:rsidR="004074EA" w:rsidRDefault="004074EA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36BFBD" w14:textId="77777777" w:rsidR="004074EA" w:rsidRDefault="004074EA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4B05FF" w14:textId="77777777" w:rsidR="00B17E76" w:rsidRDefault="00B17E76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B11C23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914DB2" w14:textId="77777777" w:rsidR="001B510C" w:rsidRDefault="001B510C" w:rsidP="001B510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Отп</w:t>
      </w:r>
      <w:proofErr w:type="spellEnd"/>
      <w:r>
        <w:rPr>
          <w:rFonts w:ascii="Times New Roman" w:hAnsi="Times New Roman"/>
          <w:sz w:val="28"/>
          <w:szCs w:val="28"/>
        </w:rPr>
        <w:t>. 1 экз.</w:t>
      </w:r>
    </w:p>
    <w:p w14:paraId="5A5E7D7B" w14:textId="77777777" w:rsidR="001B510C" w:rsidRDefault="001B510C" w:rsidP="001B510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Экз. № 1 – в дело</w:t>
      </w:r>
    </w:p>
    <w:p w14:paraId="7600AD06" w14:textId="5164C7E5" w:rsidR="001B510C" w:rsidRDefault="001B510C" w:rsidP="001B510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Исп. и </w:t>
      </w:r>
      <w:proofErr w:type="spellStart"/>
      <w:r>
        <w:rPr>
          <w:rFonts w:ascii="Times New Roman" w:hAnsi="Times New Roman"/>
          <w:sz w:val="28"/>
          <w:szCs w:val="28"/>
        </w:rPr>
        <w:t>отп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="008668D4">
        <w:rPr>
          <w:rFonts w:ascii="Times New Roman" w:hAnsi="Times New Roman"/>
          <w:sz w:val="28"/>
          <w:szCs w:val="28"/>
        </w:rPr>
        <w:t xml:space="preserve">ИВАНОВ И </w:t>
      </w:r>
      <w:proofErr w:type="spellStart"/>
      <w:r w:rsidR="008668D4">
        <w:rPr>
          <w:rFonts w:ascii="Times New Roman" w:hAnsi="Times New Roman"/>
          <w:sz w:val="28"/>
          <w:szCs w:val="28"/>
        </w:rPr>
        <w:t>И</w:t>
      </w:r>
      <w:proofErr w:type="spellEnd"/>
      <w:r w:rsidR="0095550C">
        <w:rPr>
          <w:rFonts w:ascii="Times New Roman" w:hAnsi="Times New Roman"/>
          <w:sz w:val="28"/>
          <w:szCs w:val="28"/>
        </w:rPr>
        <w:t>.</w:t>
      </w:r>
    </w:p>
    <w:p w14:paraId="12FABB1D" w14:textId="1063AA60" w:rsidR="001B510C" w:rsidRDefault="004074EA" w:rsidP="001B510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 </w:t>
      </w:r>
      <w:r w:rsidR="00495AEE">
        <w:rPr>
          <w:rFonts w:ascii="Times New Roman" w:hAnsi="Times New Roman"/>
          <w:sz w:val="28"/>
          <w:szCs w:val="28"/>
        </w:rPr>
        <w:t>1</w:t>
      </w:r>
      <w:r w:rsidR="008668D4">
        <w:rPr>
          <w:rFonts w:ascii="Times New Roman" w:hAnsi="Times New Roman"/>
          <w:sz w:val="28"/>
          <w:szCs w:val="28"/>
        </w:rPr>
        <w:t>3-2</w:t>
      </w:r>
      <w:r w:rsidR="00495AEE">
        <w:rPr>
          <w:rFonts w:ascii="Times New Roman" w:hAnsi="Times New Roman"/>
          <w:sz w:val="28"/>
          <w:szCs w:val="28"/>
        </w:rPr>
        <w:t>44-</w:t>
      </w:r>
      <w:r w:rsidR="008668D4">
        <w:rPr>
          <w:rFonts w:ascii="Times New Roman" w:hAnsi="Times New Roman"/>
          <w:sz w:val="28"/>
          <w:szCs w:val="28"/>
        </w:rPr>
        <w:t>99</w:t>
      </w:r>
      <w:r w:rsidR="00495AEE">
        <w:rPr>
          <w:rFonts w:ascii="Times New Roman" w:hAnsi="Times New Roman"/>
          <w:sz w:val="28"/>
          <w:szCs w:val="28"/>
        </w:rPr>
        <w:t>-</w:t>
      </w:r>
      <w:r w:rsidR="008668D4">
        <w:rPr>
          <w:rFonts w:ascii="Times New Roman" w:hAnsi="Times New Roman"/>
          <w:sz w:val="28"/>
          <w:szCs w:val="28"/>
        </w:rPr>
        <w:t>99</w:t>
      </w:r>
    </w:p>
    <w:p w14:paraId="37E90BCC" w14:textId="2D2B0E9D" w:rsidR="001B510C" w:rsidRDefault="001B510C" w:rsidP="001B510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TIME \@ "dd.MM.yyyy"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C21D3">
        <w:rPr>
          <w:rFonts w:ascii="Times New Roman" w:hAnsi="Times New Roman"/>
          <w:noProof/>
          <w:sz w:val="28"/>
          <w:szCs w:val="28"/>
        </w:rPr>
        <w:t>05.12.2023</w:t>
      </w:r>
      <w:r>
        <w:rPr>
          <w:rFonts w:ascii="Times New Roman" w:hAnsi="Times New Roman"/>
          <w:sz w:val="28"/>
          <w:szCs w:val="28"/>
        </w:rPr>
        <w:fldChar w:fldCharType="end"/>
      </w:r>
    </w:p>
    <w:p w14:paraId="10EC80BE" w14:textId="533F1B93" w:rsidR="000E4696" w:rsidRDefault="00B17E76" w:rsidP="00D1773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МНИ </w:t>
      </w:r>
      <w:r w:rsidR="001B510C">
        <w:rPr>
          <w:rFonts w:ascii="Times New Roman" w:hAnsi="Times New Roman"/>
          <w:sz w:val="28"/>
          <w:szCs w:val="28"/>
        </w:rPr>
        <w:t xml:space="preserve">№ </w:t>
      </w:r>
      <w:r w:rsidR="008668D4">
        <w:rPr>
          <w:rFonts w:ascii="Times New Roman" w:hAnsi="Times New Roman"/>
          <w:sz w:val="28"/>
          <w:szCs w:val="28"/>
        </w:rPr>
        <w:t>00000</w:t>
      </w:r>
    </w:p>
    <w:p w14:paraId="2A9C5D5E" w14:textId="77777777" w:rsidR="004074EA" w:rsidRPr="003A0657" w:rsidRDefault="004074EA" w:rsidP="00D17739">
      <w:pPr>
        <w:spacing w:after="0" w:line="240" w:lineRule="auto"/>
        <w:jc w:val="both"/>
      </w:pPr>
    </w:p>
    <w:sectPr w:rsidR="004074EA" w:rsidRPr="003A0657" w:rsidSect="00B17E76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5762A" w14:textId="77777777" w:rsidR="0092377C" w:rsidRDefault="0092377C" w:rsidP="00AA1B97">
      <w:pPr>
        <w:spacing w:after="0" w:line="240" w:lineRule="auto"/>
      </w:pPr>
      <w:r>
        <w:separator/>
      </w:r>
    </w:p>
  </w:endnote>
  <w:endnote w:type="continuationSeparator" w:id="0">
    <w:p w14:paraId="0183C3C0" w14:textId="77777777" w:rsidR="0092377C" w:rsidRDefault="0092377C" w:rsidP="00AA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084E9" w14:textId="57F71C61" w:rsidR="004074EA" w:rsidRPr="004074EA" w:rsidRDefault="004074EA">
    <w:pPr>
      <w:pStyle w:val="ac"/>
      <w:rPr>
        <w:rFonts w:ascii="Times New Roman" w:hAnsi="Times New Roman"/>
        <w:sz w:val="24"/>
        <w:szCs w:val="28"/>
      </w:rPr>
    </w:pPr>
    <w:r w:rsidRPr="004074EA">
      <w:rPr>
        <w:rFonts w:ascii="Times New Roman" w:hAnsi="Times New Roman"/>
        <w:sz w:val="24"/>
        <w:szCs w:val="28"/>
      </w:rPr>
      <w:t>МНИ № 579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A319" w14:textId="69961FEF" w:rsidR="00AA1B97" w:rsidRPr="00AA1B97" w:rsidRDefault="00AA1B97">
    <w:pPr>
      <w:pStyle w:val="ac"/>
      <w:rPr>
        <w:rFonts w:ascii="Times New Roman" w:hAnsi="Times New Roman"/>
        <w:sz w:val="24"/>
        <w:szCs w:val="24"/>
      </w:rPr>
    </w:pPr>
    <w:r w:rsidRPr="00AA1B97">
      <w:rPr>
        <w:rFonts w:ascii="Times New Roman" w:hAnsi="Times New Roman"/>
        <w:sz w:val="24"/>
        <w:szCs w:val="24"/>
      </w:rPr>
      <w:t>МНИ № 579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30908" w14:textId="71258D5B" w:rsidR="00DA5253" w:rsidRPr="004074EA" w:rsidRDefault="00DA5253">
    <w:pPr>
      <w:pStyle w:val="ac"/>
      <w:rPr>
        <w:rFonts w:ascii="Times New Roman" w:hAnsi="Times New Roman"/>
        <w:sz w:val="24"/>
        <w:szCs w:val="28"/>
      </w:rPr>
    </w:pPr>
    <w:r w:rsidRPr="004074EA">
      <w:rPr>
        <w:rFonts w:ascii="Times New Roman" w:hAnsi="Times New Roman"/>
        <w:sz w:val="24"/>
        <w:szCs w:val="28"/>
      </w:rPr>
      <w:t xml:space="preserve">МНИ № </w:t>
    </w:r>
    <w:r w:rsidR="008668D4">
      <w:rPr>
        <w:rFonts w:ascii="Times New Roman" w:hAnsi="Times New Roman"/>
        <w:sz w:val="24"/>
        <w:szCs w:val="28"/>
      </w:rPr>
      <w:t>00000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F0FE8" w14:textId="1E022235" w:rsidR="00CD2B6E" w:rsidRPr="004074EA" w:rsidRDefault="00CD2B6E">
    <w:pPr>
      <w:pStyle w:val="ac"/>
      <w:rPr>
        <w:rFonts w:ascii="Times New Roman" w:hAnsi="Times New Roman"/>
        <w:sz w:val="24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79B07" w14:textId="77777777" w:rsidR="0092377C" w:rsidRDefault="0092377C" w:rsidP="00AA1B97">
      <w:pPr>
        <w:spacing w:after="0" w:line="240" w:lineRule="auto"/>
      </w:pPr>
      <w:r>
        <w:separator/>
      </w:r>
    </w:p>
  </w:footnote>
  <w:footnote w:type="continuationSeparator" w:id="0">
    <w:p w14:paraId="464743E2" w14:textId="77777777" w:rsidR="0092377C" w:rsidRDefault="0092377C" w:rsidP="00AA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422B7" w14:textId="67DE2232" w:rsidR="004074EA" w:rsidRPr="004074EA" w:rsidRDefault="004074EA" w:rsidP="004074EA">
    <w:pPr>
      <w:pStyle w:val="aa"/>
      <w:jc w:val="center"/>
      <w:rPr>
        <w:rFonts w:ascii="Times New Roman" w:hAnsi="Times New Roman"/>
        <w:sz w:val="24"/>
      </w:rPr>
    </w:pPr>
    <w:r w:rsidRPr="004074EA">
      <w:rPr>
        <w:rFonts w:ascii="Times New Roman" w:hAnsi="Times New Roman"/>
        <w:sz w:val="24"/>
      </w:rP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741290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688D2D6E" w14:textId="008EBFCC" w:rsidR="00AA1B97" w:rsidRPr="00B17E76" w:rsidRDefault="00AA1B97">
        <w:pPr>
          <w:pStyle w:val="aa"/>
          <w:jc w:val="center"/>
          <w:rPr>
            <w:rFonts w:ascii="Times New Roman" w:hAnsi="Times New Roman"/>
            <w:sz w:val="24"/>
          </w:rPr>
        </w:pPr>
        <w:r w:rsidRPr="00B17E76">
          <w:rPr>
            <w:rFonts w:ascii="Times New Roman" w:hAnsi="Times New Roman"/>
            <w:sz w:val="24"/>
          </w:rPr>
          <w:fldChar w:fldCharType="begin"/>
        </w:r>
        <w:r w:rsidRPr="00B17E76">
          <w:rPr>
            <w:rFonts w:ascii="Times New Roman" w:hAnsi="Times New Roman"/>
            <w:sz w:val="24"/>
          </w:rPr>
          <w:instrText>PAGE   \* MERGEFORMAT</w:instrText>
        </w:r>
        <w:r w:rsidRPr="00B17E76">
          <w:rPr>
            <w:rFonts w:ascii="Times New Roman" w:hAnsi="Times New Roman"/>
            <w:sz w:val="24"/>
          </w:rPr>
          <w:fldChar w:fldCharType="separate"/>
        </w:r>
        <w:r w:rsidR="00B17E76">
          <w:rPr>
            <w:rFonts w:ascii="Times New Roman" w:hAnsi="Times New Roman"/>
            <w:noProof/>
            <w:sz w:val="24"/>
          </w:rPr>
          <w:t>4</w:t>
        </w:r>
        <w:r w:rsidRPr="00B17E76">
          <w:rPr>
            <w:rFonts w:ascii="Times New Roman" w:hAnsi="Times New Roman"/>
            <w:sz w:val="24"/>
          </w:rPr>
          <w:fldChar w:fldCharType="end"/>
        </w:r>
      </w:p>
    </w:sdtContent>
  </w:sdt>
  <w:p w14:paraId="612EB248" w14:textId="77777777" w:rsidR="00AA1B97" w:rsidRDefault="00AA1B9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5A"/>
    <w:rsid w:val="00005EBD"/>
    <w:rsid w:val="00010563"/>
    <w:rsid w:val="00014749"/>
    <w:rsid w:val="00020D9A"/>
    <w:rsid w:val="00021C5F"/>
    <w:rsid w:val="00071F3C"/>
    <w:rsid w:val="00083E1E"/>
    <w:rsid w:val="0009777C"/>
    <w:rsid w:val="000B3F5E"/>
    <w:rsid w:val="000D2E46"/>
    <w:rsid w:val="000D2F00"/>
    <w:rsid w:val="000E4696"/>
    <w:rsid w:val="000E6E73"/>
    <w:rsid w:val="000F7373"/>
    <w:rsid w:val="000F7D57"/>
    <w:rsid w:val="00116248"/>
    <w:rsid w:val="00125D99"/>
    <w:rsid w:val="00137434"/>
    <w:rsid w:val="0015052B"/>
    <w:rsid w:val="00196B15"/>
    <w:rsid w:val="001B1637"/>
    <w:rsid w:val="001B510C"/>
    <w:rsid w:val="001C7374"/>
    <w:rsid w:val="001E046D"/>
    <w:rsid w:val="00230FBF"/>
    <w:rsid w:val="00243498"/>
    <w:rsid w:val="00267EAE"/>
    <w:rsid w:val="00274D57"/>
    <w:rsid w:val="00284A89"/>
    <w:rsid w:val="002872C5"/>
    <w:rsid w:val="00293898"/>
    <w:rsid w:val="002A522F"/>
    <w:rsid w:val="002B781C"/>
    <w:rsid w:val="002C1800"/>
    <w:rsid w:val="00315BD0"/>
    <w:rsid w:val="00326A7B"/>
    <w:rsid w:val="003316CA"/>
    <w:rsid w:val="003852EA"/>
    <w:rsid w:val="003A0657"/>
    <w:rsid w:val="003C3C71"/>
    <w:rsid w:val="003E1E18"/>
    <w:rsid w:val="003E4F9C"/>
    <w:rsid w:val="00400BC4"/>
    <w:rsid w:val="004074EA"/>
    <w:rsid w:val="00412AC7"/>
    <w:rsid w:val="00456C8F"/>
    <w:rsid w:val="00467C79"/>
    <w:rsid w:val="00483505"/>
    <w:rsid w:val="00495AEE"/>
    <w:rsid w:val="004B01A9"/>
    <w:rsid w:val="004E63C7"/>
    <w:rsid w:val="004F2848"/>
    <w:rsid w:val="0051649D"/>
    <w:rsid w:val="00526F01"/>
    <w:rsid w:val="00537EEE"/>
    <w:rsid w:val="0056276B"/>
    <w:rsid w:val="00574A4F"/>
    <w:rsid w:val="00575740"/>
    <w:rsid w:val="005A6BEC"/>
    <w:rsid w:val="005B3569"/>
    <w:rsid w:val="005B799F"/>
    <w:rsid w:val="005C0AB3"/>
    <w:rsid w:val="005C1021"/>
    <w:rsid w:val="005F322B"/>
    <w:rsid w:val="006152D4"/>
    <w:rsid w:val="00623DFA"/>
    <w:rsid w:val="00632D99"/>
    <w:rsid w:val="00682D5D"/>
    <w:rsid w:val="006B1AAB"/>
    <w:rsid w:val="006B6B3D"/>
    <w:rsid w:val="006C2918"/>
    <w:rsid w:val="006D2529"/>
    <w:rsid w:val="006E11AF"/>
    <w:rsid w:val="006F3D31"/>
    <w:rsid w:val="00726802"/>
    <w:rsid w:val="00731010"/>
    <w:rsid w:val="0075065F"/>
    <w:rsid w:val="00756BC8"/>
    <w:rsid w:val="0076607F"/>
    <w:rsid w:val="00785C8D"/>
    <w:rsid w:val="00823A26"/>
    <w:rsid w:val="00851AE4"/>
    <w:rsid w:val="00860D4E"/>
    <w:rsid w:val="008668D4"/>
    <w:rsid w:val="00874319"/>
    <w:rsid w:val="0089252B"/>
    <w:rsid w:val="008C21D3"/>
    <w:rsid w:val="008E376B"/>
    <w:rsid w:val="008E7E60"/>
    <w:rsid w:val="008F7236"/>
    <w:rsid w:val="009076CB"/>
    <w:rsid w:val="00913CB5"/>
    <w:rsid w:val="009205CC"/>
    <w:rsid w:val="0092377C"/>
    <w:rsid w:val="009246E0"/>
    <w:rsid w:val="0095550C"/>
    <w:rsid w:val="009679A8"/>
    <w:rsid w:val="009971D5"/>
    <w:rsid w:val="009B01BB"/>
    <w:rsid w:val="009C75E0"/>
    <w:rsid w:val="009E47EB"/>
    <w:rsid w:val="009F0A5A"/>
    <w:rsid w:val="00A403F5"/>
    <w:rsid w:val="00A4179E"/>
    <w:rsid w:val="00A442F5"/>
    <w:rsid w:val="00A44838"/>
    <w:rsid w:val="00A47E60"/>
    <w:rsid w:val="00A648ED"/>
    <w:rsid w:val="00A65840"/>
    <w:rsid w:val="00A710B8"/>
    <w:rsid w:val="00A76185"/>
    <w:rsid w:val="00A80FBA"/>
    <w:rsid w:val="00AA1B97"/>
    <w:rsid w:val="00AA1FED"/>
    <w:rsid w:val="00AE5AC2"/>
    <w:rsid w:val="00B17E76"/>
    <w:rsid w:val="00B638DD"/>
    <w:rsid w:val="00B679FB"/>
    <w:rsid w:val="00B93596"/>
    <w:rsid w:val="00B95784"/>
    <w:rsid w:val="00B96F26"/>
    <w:rsid w:val="00BB7104"/>
    <w:rsid w:val="00BD0449"/>
    <w:rsid w:val="00C42EF3"/>
    <w:rsid w:val="00C558FC"/>
    <w:rsid w:val="00C65A12"/>
    <w:rsid w:val="00C74FE2"/>
    <w:rsid w:val="00C852F2"/>
    <w:rsid w:val="00C90818"/>
    <w:rsid w:val="00CA275A"/>
    <w:rsid w:val="00CD2B6E"/>
    <w:rsid w:val="00D037F6"/>
    <w:rsid w:val="00D136BD"/>
    <w:rsid w:val="00D17739"/>
    <w:rsid w:val="00D519D7"/>
    <w:rsid w:val="00D532BB"/>
    <w:rsid w:val="00D66236"/>
    <w:rsid w:val="00D66F69"/>
    <w:rsid w:val="00D72A14"/>
    <w:rsid w:val="00D85BB4"/>
    <w:rsid w:val="00DA5253"/>
    <w:rsid w:val="00DB5413"/>
    <w:rsid w:val="00DB6CF3"/>
    <w:rsid w:val="00DC26C8"/>
    <w:rsid w:val="00DF16A0"/>
    <w:rsid w:val="00E02672"/>
    <w:rsid w:val="00E16E9A"/>
    <w:rsid w:val="00E21804"/>
    <w:rsid w:val="00E21903"/>
    <w:rsid w:val="00E552D9"/>
    <w:rsid w:val="00E72DD3"/>
    <w:rsid w:val="00E7305F"/>
    <w:rsid w:val="00E93851"/>
    <w:rsid w:val="00EB7BCA"/>
    <w:rsid w:val="00EE0F01"/>
    <w:rsid w:val="00EF1C03"/>
    <w:rsid w:val="00EF4C52"/>
    <w:rsid w:val="00F06337"/>
    <w:rsid w:val="00F11BAB"/>
    <w:rsid w:val="00F37DF6"/>
    <w:rsid w:val="00F443FD"/>
    <w:rsid w:val="00F45ECD"/>
    <w:rsid w:val="00F46403"/>
    <w:rsid w:val="00F77452"/>
    <w:rsid w:val="00FA00D9"/>
    <w:rsid w:val="00FB5585"/>
    <w:rsid w:val="00FD6CBD"/>
    <w:rsid w:val="00FE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3A465"/>
  <w15:docId w15:val="{243EAFA0-DD76-43D3-B416-C0A25DD3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Название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1B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B510C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uiPriority w:val="99"/>
    <w:unhideWhenUsed/>
    <w:rsid w:val="00AA1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A1B97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AA1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A1B9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бенефициару1.dotx</Template>
  <TotalTime>75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SO-BLA</cp:lastModifiedBy>
  <cp:revision>39</cp:revision>
  <cp:lastPrinted>2016-11-09T08:03:00Z</cp:lastPrinted>
  <dcterms:created xsi:type="dcterms:W3CDTF">2021-07-02T19:07:00Z</dcterms:created>
  <dcterms:modified xsi:type="dcterms:W3CDTF">2023-12-05T08:57:00Z</dcterms:modified>
</cp:coreProperties>
</file>